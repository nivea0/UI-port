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7803C7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553BB78C2DAB7E43A444E468B94B304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F026A">
                  <w:t>IBRAHIM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4EEC195C8C7B2D4683A1ABF9D1B2648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EF026A">
                  <w:t>YASIR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EF026A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FC591E258D73B4692D60284A9BA988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Pr="00EF026A">
                        <w:t>Alain, Abu Dhabi, United Arab Emirates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8D364E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256CF3C6BB6C0F4398C2C28A5BC06AC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EF026A" w:rsidP="00932D92">
                      <w:pPr>
                        <w:pStyle w:val="ContactInfo"/>
                      </w:pPr>
                      <w:r w:rsidRPr="00EF026A">
                        <w:t>+971-50-5731053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8925C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7859A24AB030F74892ED4FB9AC581B51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EF026A" w:rsidP="00932D92">
                      <w:pPr>
                        <w:pStyle w:val="ContactInfo"/>
                      </w:pPr>
                      <w:r w:rsidRPr="00EF026A">
                        <w:t>Ibrahim.main101@gmail.com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BE3132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5AD092D10F374842BB9529223250C2A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EF026A" w:rsidP="00932D92">
                      <w:pPr>
                        <w:pStyle w:val="ContactInfo"/>
                      </w:pPr>
                      <w:r w:rsidRPr="00EF026A">
                        <w:t>https://www.linkedin.com/in/ibrahim-yasir-89510b229/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2160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10BFBD692EB415449D2082FDCD785233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EF026A" w:rsidP="00932D92">
                      <w:pPr>
                        <w:pStyle w:val="ContactInfo"/>
                      </w:pPr>
                      <w:r w:rsidRPr="00EF026A">
                        <w:t>https://nivea0.github.io/UI-port/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1FCE0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ESy98uoUAADxawAADgAAAAAAAAAAAAAA&#13;&#10;AAAuAgAAZHJzL2Uyb0RvYy54bWxQSwECLQAUAAYACAAAACEA8oeM2d0AAAAIAQAADwAAAAAAAAAA&#13;&#10;AAAAAABEFwAAZHJzL2Rvd25yZXYueG1sUEsFBgAAAAAEAAQA8wAAAE4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EF026A" w:rsidP="00EF026A">
      <w:r w:rsidRPr="00EF026A">
        <w:t>I'm a product designer who brings inclusive, minimal, and future-oriented user experiences to people in need. Passionate about learning and development with a desire to apply skills to larger projects.</w:t>
      </w:r>
    </w:p>
    <w:p w:rsidR="00AD13CB" w:rsidRDefault="007803C7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5D017E70B47220438EE434AF3DB2186A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EF026A" w:rsidRPr="00EF026A" w:rsidRDefault="00EF026A" w:rsidP="00EF026A">
            <w:pPr>
              <w:pStyle w:val="ListBullet"/>
              <w:numPr>
                <w:ilvl w:val="0"/>
                <w:numId w:val="4"/>
              </w:numPr>
            </w:pPr>
            <w:r w:rsidRPr="00EF026A">
              <w:t>FIGMA</w:t>
            </w:r>
          </w:p>
          <w:p w:rsidR="00EF026A" w:rsidRPr="00EF026A" w:rsidRDefault="00EF026A" w:rsidP="00EF026A">
            <w:pPr>
              <w:pStyle w:val="ListBullet"/>
              <w:numPr>
                <w:ilvl w:val="0"/>
                <w:numId w:val="4"/>
              </w:numPr>
            </w:pPr>
            <w:r w:rsidRPr="00EF026A">
              <w:t>ADOBE XD</w:t>
            </w:r>
          </w:p>
          <w:p w:rsidR="00752315" w:rsidRPr="004937AE" w:rsidRDefault="00EF026A" w:rsidP="00EF026A">
            <w:pPr>
              <w:pStyle w:val="ListBullet"/>
              <w:numPr>
                <w:ilvl w:val="0"/>
                <w:numId w:val="4"/>
              </w:numPr>
            </w:pPr>
            <w:r w:rsidRPr="00EF026A">
              <w:t>PHOTOSHOP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EF026A" w:rsidRPr="00EF026A" w:rsidRDefault="00EF026A" w:rsidP="00EF026A">
            <w:pPr>
              <w:pStyle w:val="ListBullet"/>
            </w:pPr>
            <w:r w:rsidRPr="00EF026A">
              <w:t>WORDPRESS</w:t>
            </w:r>
          </w:p>
          <w:p w:rsidR="00EF026A" w:rsidRPr="00EF026A" w:rsidRDefault="00EF026A" w:rsidP="00EF026A">
            <w:pPr>
              <w:pStyle w:val="ListBullet"/>
            </w:pPr>
            <w:r w:rsidRPr="00EF026A">
              <w:t>JAVASCRIPT</w:t>
            </w:r>
          </w:p>
          <w:p w:rsidR="00752315" w:rsidRPr="004937AE" w:rsidRDefault="00EF026A" w:rsidP="00EF026A">
            <w:pPr>
              <w:pStyle w:val="ListBullet"/>
            </w:pPr>
            <w:r w:rsidRPr="00EF026A">
              <w:t>HTML</w:t>
            </w:r>
            <w:r>
              <w:t xml:space="preserve"> &amp; CSS</w:t>
            </w:r>
          </w:p>
        </w:tc>
      </w:tr>
    </w:tbl>
    <w:p w:rsidR="005B1D68" w:rsidRDefault="007803C7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DDBB0A3C7044C741856AE6CD0B48245E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7803C7" w:rsidP="00D413F9">
      <w:pPr>
        <w:pStyle w:val="Heading3"/>
      </w:pPr>
      <w:sdt>
        <w:sdtPr>
          <w:alias w:val="Enter dates from for company 1: "/>
          <w:tag w:val="Enter dates from for company 1: "/>
          <w:id w:val="1422072254"/>
          <w:placeholder>
            <w:docPart w:val="B1C507B52465564A9DCB5FC8149E6D4E"/>
          </w:placeholder>
          <w:temporary/>
          <w:showingPlcHdr/>
          <w15:appearance w15:val="hidden"/>
        </w:sdtPr>
        <w:sdtEndPr/>
        <w:sdtContent>
          <w:r w:rsidR="00D413F9" w:rsidRPr="00D413F9">
            <w:t>DATES FROM</w:t>
          </w:r>
        </w:sdtContent>
      </w:sdt>
      <w:r w:rsidR="00D413F9" w:rsidRPr="00D413F9">
        <w:t xml:space="preserve"> </w:t>
      </w:r>
      <w:r w:rsidR="00EF026A">
        <w:t>2020</w:t>
      </w:r>
      <w:r w:rsidR="00D413F9" w:rsidRPr="00D413F9">
        <w:t>–</w:t>
      </w:r>
      <w:r w:rsidR="00D413F9">
        <w:t xml:space="preserve"> </w:t>
      </w:r>
      <w:sdt>
        <w:sdtPr>
          <w:alias w:val="Enter dates to for company 1: "/>
          <w:tag w:val="Enter dates to for company 1: "/>
          <w:id w:val="-701162428"/>
          <w:placeholder>
            <w:docPart w:val="DD3459AB124BA9499D31CF1763B844E6"/>
          </w:placeholder>
          <w:temporary/>
          <w:showingPlcHdr/>
          <w15:appearance w15:val="hidden"/>
        </w:sdtPr>
        <w:sdtEndPr/>
        <w:sdtContent>
          <w:r w:rsidR="00D413F9" w:rsidRPr="00D413F9">
            <w:t>TO</w:t>
          </w:r>
        </w:sdtContent>
      </w:sdt>
      <w:r w:rsidR="00EF026A">
        <w:t>-2021</w:t>
      </w:r>
    </w:p>
    <w:p w:rsidR="0023705D" w:rsidRPr="00513EFC" w:rsidRDefault="00EF026A" w:rsidP="00513EFC">
      <w:pPr>
        <w:pStyle w:val="Heading2"/>
      </w:pPr>
      <w:r w:rsidRPr="00EF026A">
        <w:rPr>
          <w:bCs/>
        </w:rPr>
        <w:t>Junior UX/UI Designer Regular Intern</w:t>
      </w:r>
      <w:r>
        <w:rPr>
          <w:bCs/>
        </w:rPr>
        <w:t xml:space="preserve"> 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CODEIT, KHARKIV UKRAINE</w:t>
      </w:r>
    </w:p>
    <w:p w:rsidR="00D413F9" w:rsidRPr="00D413F9" w:rsidRDefault="007803C7" w:rsidP="00D413F9">
      <w:pPr>
        <w:pStyle w:val="Heading3"/>
      </w:pPr>
      <w:sdt>
        <w:sdtPr>
          <w:alias w:val="Enter dates from for company 2: "/>
          <w:tag w:val="Enter dates from for company 2: "/>
          <w:id w:val="-1664157075"/>
          <w:placeholder>
            <w:docPart w:val="DDCC8901FB58644983A9BFCE37689BEB"/>
          </w:placeholder>
          <w:temporary/>
          <w:showingPlcHdr/>
          <w15:appearance w15:val="hidden"/>
        </w:sdtPr>
        <w:sdtEndPr/>
        <w:sdtContent>
          <w:r w:rsidR="00D413F9" w:rsidRPr="00D413F9">
            <w:t>DATES FROM</w:t>
          </w:r>
        </w:sdtContent>
      </w:sdt>
      <w:r w:rsidR="00D413F9" w:rsidRPr="00D413F9">
        <w:t xml:space="preserve"> </w:t>
      </w:r>
      <w:r w:rsidR="00EF026A">
        <w:t>JUNE 2021</w:t>
      </w:r>
      <w:r w:rsidR="00D413F9" w:rsidRPr="00D413F9">
        <w:t>–</w:t>
      </w:r>
      <w:r w:rsidR="00D413F9">
        <w:t xml:space="preserve"> </w:t>
      </w:r>
      <w:sdt>
        <w:sdtPr>
          <w:alias w:val="Enter dates to for company 2: "/>
          <w:tag w:val="Enter dates to for company 2: "/>
          <w:id w:val="-1852256890"/>
          <w:placeholder>
            <w:docPart w:val="3B47D05D9FFC9B4E9B14CF57B3C2D6BA"/>
          </w:placeholder>
          <w:temporary/>
          <w:showingPlcHdr/>
          <w15:appearance w15:val="hidden"/>
        </w:sdtPr>
        <w:sdtEndPr/>
        <w:sdtContent>
          <w:r w:rsidR="00D413F9" w:rsidRPr="00D413F9">
            <w:t>TO</w:t>
          </w:r>
        </w:sdtContent>
      </w:sdt>
      <w:r w:rsidR="00EF026A">
        <w:t>-PRESENT</w:t>
      </w:r>
    </w:p>
    <w:p w:rsidR="00D413F9" w:rsidRPr="00513EFC" w:rsidRDefault="00EF026A" w:rsidP="00513EFC">
      <w:pPr>
        <w:pStyle w:val="Heading2"/>
      </w:pPr>
      <w:r w:rsidRPr="00EF026A">
        <w:rPr>
          <w:bCs/>
        </w:rPr>
        <w:t>UX Designer (Visual Design)</w:t>
      </w:r>
      <w:r>
        <w:rPr>
          <w:bCs/>
        </w:rPr>
        <w:t xml:space="preserve"> 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CODEIT, KHARKIV UKRAINE</w:t>
      </w:r>
    </w:p>
    <w:p w:rsidR="00EF026A" w:rsidRPr="00EF026A" w:rsidRDefault="00EF026A" w:rsidP="00EF026A">
      <w:pPr>
        <w:pStyle w:val="ListParagraph"/>
        <w:numPr>
          <w:ilvl w:val="0"/>
          <w:numId w:val="13"/>
        </w:numPr>
      </w:pPr>
      <w:r w:rsidRPr="00EF026A">
        <w:t>Executes branding concepts and designs across different industries</w:t>
      </w:r>
    </w:p>
    <w:p w:rsidR="00EF026A" w:rsidRPr="00EF026A" w:rsidRDefault="00EF026A" w:rsidP="00EF026A">
      <w:pPr>
        <w:pStyle w:val="ListParagraph"/>
        <w:numPr>
          <w:ilvl w:val="0"/>
          <w:numId w:val="13"/>
        </w:numPr>
      </w:pPr>
      <w:r w:rsidRPr="00EF026A">
        <w:t>Sketches visual concepts on paper and digital medium</w:t>
      </w:r>
    </w:p>
    <w:p w:rsidR="00D413F9" w:rsidRPr="00D413F9" w:rsidRDefault="00EF026A" w:rsidP="00EF026A">
      <w:pPr>
        <w:pStyle w:val="ListParagraph"/>
        <w:numPr>
          <w:ilvl w:val="0"/>
          <w:numId w:val="13"/>
        </w:numPr>
      </w:pPr>
      <w:r w:rsidRPr="00EF026A">
        <w:t>Translates concepts into wireframes and client-friendly prototypes</w:t>
      </w:r>
    </w:p>
    <w:p w:rsidR="0070237E" w:rsidRDefault="007803C7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DC8DCB9F164ACE4EAE17357D5A9B1F29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EF026A" w:rsidP="00EF026A">
      <w:pPr>
        <w:pStyle w:val="Heading2"/>
        <w:rPr>
          <w:rStyle w:val="Emphasis"/>
        </w:rPr>
      </w:pPr>
      <w:r>
        <w:t>IGCSE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GLOBAL ENGLISH SCHOOL , ALAIN</w:t>
      </w:r>
    </w:p>
    <w:p w:rsidR="00EF59DD" w:rsidRDefault="00EF59DD" w:rsidP="00EF026A">
      <w:pPr>
        <w:pStyle w:val="Heading2"/>
      </w:pPr>
    </w:p>
    <w:p w:rsidR="0070237E" w:rsidRDefault="00EF026A" w:rsidP="00EF59DD">
      <w:pPr>
        <w:pStyle w:val="Heading2"/>
        <w:rPr>
          <w:iCs/>
          <w:color w:val="595959" w:themeColor="text1" w:themeTint="A6"/>
        </w:rPr>
      </w:pPr>
      <w:r w:rsidRPr="00EF59DD">
        <w:rPr>
          <w:iCs/>
        </w:rPr>
        <w:t>HTML, CSS, and JavaScript for Web Developers</w:t>
      </w:r>
      <w:r w:rsidR="00EF59DD">
        <w:rPr>
          <w:iCs/>
        </w:rPr>
        <w:t xml:space="preserve"> </w:t>
      </w:r>
      <w:r w:rsidR="0095272C">
        <w:t>/</w:t>
      </w:r>
      <w:r w:rsidR="0070237E">
        <w:t xml:space="preserve"> </w:t>
      </w:r>
      <w:r w:rsidRPr="00EF026A">
        <w:rPr>
          <w:iCs/>
          <w:color w:val="595959" w:themeColor="text1" w:themeTint="A6"/>
        </w:rPr>
        <w:t>JOHNS HOPKINS UNIVERSITY, USA</w:t>
      </w:r>
    </w:p>
    <w:p w:rsidR="00EF59DD" w:rsidRDefault="00EF59DD" w:rsidP="00EF59DD">
      <w:pPr>
        <w:pStyle w:val="Heading2"/>
      </w:pPr>
    </w:p>
    <w:p w:rsidR="00EF59DD" w:rsidRDefault="00EF59DD" w:rsidP="00EF59DD">
      <w:pPr>
        <w:pStyle w:val="Heading2"/>
      </w:pPr>
      <w:bookmarkStart w:id="0" w:name="_GoBack"/>
      <w:r>
        <w:rPr>
          <w:bCs/>
        </w:rPr>
        <w:t>P</w:t>
      </w:r>
      <w:r w:rsidRPr="00EF59DD">
        <w:rPr>
          <w:bCs/>
        </w:rPr>
        <w:t xml:space="preserve">rofessional </w:t>
      </w:r>
      <w:r>
        <w:rPr>
          <w:bCs/>
        </w:rPr>
        <w:t>C</w:t>
      </w:r>
      <w:r w:rsidRPr="00EF59DD">
        <w:rPr>
          <w:bCs/>
        </w:rPr>
        <w:t>ertificate</w:t>
      </w:r>
      <w:r>
        <w:rPr>
          <w:bCs/>
        </w:rPr>
        <w:t xml:space="preserve"> </w:t>
      </w:r>
      <w:r>
        <w:t xml:space="preserve">/ </w:t>
      </w:r>
      <w:r>
        <w:rPr>
          <w:iCs/>
          <w:color w:val="595959" w:themeColor="text1" w:themeTint="A6"/>
        </w:rPr>
        <w:t>GOOGLE</w:t>
      </w:r>
    </w:p>
    <w:bookmarkEnd w:id="0"/>
    <w:p w:rsidR="00EF59DD" w:rsidRPr="00EF59DD" w:rsidRDefault="00EF59DD" w:rsidP="00EF59DD">
      <w:pPr>
        <w:rPr>
          <w:sz w:val="28"/>
          <w:szCs w:val="28"/>
        </w:rPr>
      </w:pPr>
      <w:r w:rsidRPr="00EF59DD">
        <w:rPr>
          <w:i/>
          <w:iCs/>
          <w:sz w:val="28"/>
          <w:szCs w:val="28"/>
        </w:rPr>
        <w:t xml:space="preserve">Certified </w:t>
      </w:r>
      <w:proofErr w:type="spellStart"/>
      <w:r w:rsidRPr="00EF59DD">
        <w:rPr>
          <w:i/>
          <w:iCs/>
          <w:sz w:val="28"/>
          <w:szCs w:val="28"/>
        </w:rPr>
        <w:t>Ux</w:t>
      </w:r>
      <w:proofErr w:type="spellEnd"/>
      <w:r w:rsidRPr="00EF59DD">
        <w:rPr>
          <w:i/>
          <w:iCs/>
          <w:sz w:val="28"/>
          <w:szCs w:val="28"/>
        </w:rPr>
        <w:t xml:space="preserve"> Designer</w:t>
      </w:r>
    </w:p>
    <w:p w:rsidR="00BC7376" w:rsidRPr="00BC7376" w:rsidRDefault="00BC7376" w:rsidP="00EF59DD">
      <w:pPr>
        <w:pStyle w:val="Heading1"/>
      </w:pPr>
    </w:p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3C7" w:rsidRDefault="007803C7" w:rsidP="00725803">
      <w:pPr>
        <w:spacing w:after="0"/>
      </w:pPr>
      <w:r>
        <w:separator/>
      </w:r>
    </w:p>
  </w:endnote>
  <w:endnote w:type="continuationSeparator" w:id="0">
    <w:p w:rsidR="007803C7" w:rsidRDefault="007803C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3C7" w:rsidRDefault="007803C7" w:rsidP="00725803">
      <w:pPr>
        <w:spacing w:after="0"/>
      </w:pPr>
      <w:r>
        <w:separator/>
      </w:r>
    </w:p>
  </w:footnote>
  <w:footnote w:type="continuationSeparator" w:id="0">
    <w:p w:rsidR="007803C7" w:rsidRDefault="007803C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F7980"/>
    <w:multiLevelType w:val="hybridMultilevel"/>
    <w:tmpl w:val="D57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6A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03C7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F026A"/>
    <w:rsid w:val="00EF59DD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F3C91BDA-BCC9-E646-B09F-396C4541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brahimyasir/Library/Containers/com.microsoft.Word/Data/Library/Application%20Support/Microsoft/Office/16.0/DTS/Search/%7b1466AA10-0C9B-E24B-8D18-C5D13472BA69%7d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3BB78C2DAB7E43A444E468B94B3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6F49F-E70F-1747-B476-BEA9DE82291A}"/>
      </w:docPartPr>
      <w:docPartBody>
        <w:p w:rsidR="00000000" w:rsidRDefault="0085497C">
          <w:pPr>
            <w:pStyle w:val="553BB78C2DAB7E43A444E468B94B3040"/>
          </w:pPr>
          <w:r>
            <w:t>First Name</w:t>
          </w:r>
        </w:p>
      </w:docPartBody>
    </w:docPart>
    <w:docPart>
      <w:docPartPr>
        <w:name w:val="4EEC195C8C7B2D4683A1ABF9D1B2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AC4D5-E3CC-3D4D-A36C-0D5334D7528E}"/>
      </w:docPartPr>
      <w:docPartBody>
        <w:p w:rsidR="00000000" w:rsidRDefault="0085497C">
          <w:pPr>
            <w:pStyle w:val="4EEC195C8C7B2D4683A1ABF9D1B26485"/>
          </w:pPr>
          <w:r>
            <w:t>Last Name</w:t>
          </w:r>
        </w:p>
      </w:docPartBody>
    </w:docPart>
    <w:docPart>
      <w:docPartPr>
        <w:name w:val="EFC591E258D73B4692D60284A9BA9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C58F-5A40-CF46-BAA8-F4FFE2A1D8B0}"/>
      </w:docPartPr>
      <w:docPartBody>
        <w:p w:rsidR="00000000" w:rsidRDefault="0085497C">
          <w:pPr>
            <w:pStyle w:val="EFC591E258D73B4692D60284A9BA9883"/>
          </w:pPr>
          <w:r w:rsidRPr="009D0878">
            <w:t>Address</w:t>
          </w:r>
        </w:p>
      </w:docPartBody>
    </w:docPart>
    <w:docPart>
      <w:docPartPr>
        <w:name w:val="256CF3C6BB6C0F4398C2C28A5BC06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6EE2-B773-CB40-A34F-EFEFA407F8CE}"/>
      </w:docPartPr>
      <w:docPartBody>
        <w:p w:rsidR="00000000" w:rsidRDefault="0085497C">
          <w:pPr>
            <w:pStyle w:val="256CF3C6BB6C0F4398C2C28A5BC06AC4"/>
          </w:pPr>
          <w:r w:rsidRPr="009D0878">
            <w:t>Phone</w:t>
          </w:r>
        </w:p>
      </w:docPartBody>
    </w:docPart>
    <w:docPart>
      <w:docPartPr>
        <w:name w:val="7859A24AB030F74892ED4FB9AC58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8C77-90E0-9D42-A7DD-ED9E72247896}"/>
      </w:docPartPr>
      <w:docPartBody>
        <w:p w:rsidR="00000000" w:rsidRDefault="0085497C">
          <w:pPr>
            <w:pStyle w:val="7859A24AB030F74892ED4FB9AC581B51"/>
          </w:pPr>
          <w:r w:rsidRPr="009D0878">
            <w:t>Email</w:t>
          </w:r>
        </w:p>
      </w:docPartBody>
    </w:docPart>
    <w:docPart>
      <w:docPartPr>
        <w:name w:val="5AD092D10F374842BB9529223250C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990AE-D2EE-6145-9CE8-DDE5188136FF}"/>
      </w:docPartPr>
      <w:docPartBody>
        <w:p w:rsidR="00000000" w:rsidRDefault="0085497C">
          <w:pPr>
            <w:pStyle w:val="5AD092D10F374842BB9529223250C2A3"/>
          </w:pPr>
          <w:r w:rsidRPr="009D0878">
            <w:t>LinkedIn Profile</w:t>
          </w:r>
        </w:p>
      </w:docPartBody>
    </w:docPart>
    <w:docPart>
      <w:docPartPr>
        <w:name w:val="10BFBD692EB415449D2082FDCD78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69329-8766-984E-8575-987DE06D9F48}"/>
      </w:docPartPr>
      <w:docPartBody>
        <w:p w:rsidR="00000000" w:rsidRDefault="0085497C">
          <w:pPr>
            <w:pStyle w:val="10BFBD692EB415449D2082FDCD785233"/>
          </w:pPr>
          <w:r w:rsidRPr="009D0878">
            <w:t>Twitter/Blog/Portfolio</w:t>
          </w:r>
        </w:p>
      </w:docPartBody>
    </w:docPart>
    <w:docPart>
      <w:docPartPr>
        <w:name w:val="5D017E70B47220438EE434AF3DB2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8DBDC-C8AA-8A49-93EE-711584E837A8}"/>
      </w:docPartPr>
      <w:docPartBody>
        <w:p w:rsidR="00000000" w:rsidRDefault="0085497C">
          <w:pPr>
            <w:pStyle w:val="5D017E70B47220438EE434AF3DB2186A"/>
          </w:pPr>
          <w:r>
            <w:t>Skills</w:t>
          </w:r>
        </w:p>
      </w:docPartBody>
    </w:docPart>
    <w:docPart>
      <w:docPartPr>
        <w:name w:val="DDBB0A3C7044C741856AE6CD0B48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97805-C947-5E47-B302-16BE4A01EE9D}"/>
      </w:docPartPr>
      <w:docPartBody>
        <w:p w:rsidR="00000000" w:rsidRDefault="0085497C">
          <w:pPr>
            <w:pStyle w:val="DDBB0A3C7044C741856AE6CD0B48245E"/>
          </w:pPr>
          <w:r w:rsidRPr="00AD3FD8">
            <w:t>Experience</w:t>
          </w:r>
        </w:p>
      </w:docPartBody>
    </w:docPart>
    <w:docPart>
      <w:docPartPr>
        <w:name w:val="B1C507B52465564A9DCB5FC8149E6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EC610-A8D8-CE4D-9ACD-BDE314572A39}"/>
      </w:docPartPr>
      <w:docPartBody>
        <w:p w:rsidR="00000000" w:rsidRDefault="0085497C">
          <w:pPr>
            <w:pStyle w:val="B1C507B52465564A9DCB5FC8149E6D4E"/>
          </w:pPr>
          <w:r w:rsidRPr="00D413F9">
            <w:t>DATES FROM</w:t>
          </w:r>
        </w:p>
      </w:docPartBody>
    </w:docPart>
    <w:docPart>
      <w:docPartPr>
        <w:name w:val="DD3459AB124BA9499D31CF1763B84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D5B49-8F88-0D42-8C08-DB783D7CA17F}"/>
      </w:docPartPr>
      <w:docPartBody>
        <w:p w:rsidR="00000000" w:rsidRDefault="0085497C">
          <w:pPr>
            <w:pStyle w:val="DD3459AB124BA9499D31CF1763B844E6"/>
          </w:pPr>
          <w:r w:rsidRPr="00D413F9">
            <w:t>TO</w:t>
          </w:r>
        </w:p>
      </w:docPartBody>
    </w:docPart>
    <w:docPart>
      <w:docPartPr>
        <w:name w:val="DDCC8901FB58644983A9BFCE37689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50772-9E0B-B943-AC7C-61CDE3E4D726}"/>
      </w:docPartPr>
      <w:docPartBody>
        <w:p w:rsidR="00000000" w:rsidRDefault="0085497C">
          <w:pPr>
            <w:pStyle w:val="DDCC8901FB58644983A9BFCE37689BEB"/>
          </w:pPr>
          <w:r w:rsidRPr="00D413F9">
            <w:t>DATES FROM</w:t>
          </w:r>
        </w:p>
      </w:docPartBody>
    </w:docPart>
    <w:docPart>
      <w:docPartPr>
        <w:name w:val="3B47D05D9FFC9B4E9B14CF57B3C2D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BBE3F-2989-4C49-BB05-8F62583275CD}"/>
      </w:docPartPr>
      <w:docPartBody>
        <w:p w:rsidR="00000000" w:rsidRDefault="0085497C">
          <w:pPr>
            <w:pStyle w:val="3B47D05D9FFC9B4E9B14CF57B3C2D6BA"/>
          </w:pPr>
          <w:r w:rsidRPr="00D413F9">
            <w:t>TO</w:t>
          </w:r>
        </w:p>
      </w:docPartBody>
    </w:docPart>
    <w:docPart>
      <w:docPartPr>
        <w:name w:val="DC8DCB9F164ACE4EAE17357D5A9B1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DA04-4759-A44D-9AE1-DC5AA908320A}"/>
      </w:docPartPr>
      <w:docPartBody>
        <w:p w:rsidR="00000000" w:rsidRDefault="0085497C">
          <w:pPr>
            <w:pStyle w:val="DC8DCB9F164ACE4EAE17357D5A9B1F2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90"/>
    <w:rsid w:val="00366490"/>
    <w:rsid w:val="008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3BB78C2DAB7E43A444E468B94B3040">
    <w:name w:val="553BB78C2DAB7E43A444E468B94B3040"/>
  </w:style>
  <w:style w:type="paragraph" w:customStyle="1" w:styleId="4EEC195C8C7B2D4683A1ABF9D1B26485">
    <w:name w:val="4EEC195C8C7B2D4683A1ABF9D1B26485"/>
  </w:style>
  <w:style w:type="paragraph" w:customStyle="1" w:styleId="EFC591E258D73B4692D60284A9BA9883">
    <w:name w:val="EFC591E258D73B4692D60284A9BA9883"/>
  </w:style>
  <w:style w:type="paragraph" w:customStyle="1" w:styleId="256CF3C6BB6C0F4398C2C28A5BC06AC4">
    <w:name w:val="256CF3C6BB6C0F4398C2C28A5BC06AC4"/>
  </w:style>
  <w:style w:type="paragraph" w:customStyle="1" w:styleId="7859A24AB030F74892ED4FB9AC581B51">
    <w:name w:val="7859A24AB030F74892ED4FB9AC581B51"/>
  </w:style>
  <w:style w:type="paragraph" w:customStyle="1" w:styleId="5AD092D10F374842BB9529223250C2A3">
    <w:name w:val="5AD092D10F374842BB9529223250C2A3"/>
  </w:style>
  <w:style w:type="paragraph" w:customStyle="1" w:styleId="10BFBD692EB415449D2082FDCD785233">
    <w:name w:val="10BFBD692EB415449D2082FDCD785233"/>
  </w:style>
  <w:style w:type="paragraph" w:customStyle="1" w:styleId="6CA6370BD843AA4BA53B93AEE39ACFF0">
    <w:name w:val="6CA6370BD843AA4BA53B93AEE39ACFF0"/>
  </w:style>
  <w:style w:type="paragraph" w:customStyle="1" w:styleId="5D017E70B47220438EE434AF3DB2186A">
    <w:name w:val="5D017E70B47220438EE434AF3DB2186A"/>
  </w:style>
  <w:style w:type="paragraph" w:customStyle="1" w:styleId="D7A11CDEEA7C3F4AA2B7FBED286F455B">
    <w:name w:val="D7A11CDEEA7C3F4AA2B7FBED286F455B"/>
  </w:style>
  <w:style w:type="paragraph" w:customStyle="1" w:styleId="6E2AF4AD80CEFC429F353A0E738E4E05">
    <w:name w:val="6E2AF4AD80CEFC429F353A0E738E4E05"/>
  </w:style>
  <w:style w:type="paragraph" w:customStyle="1" w:styleId="EAD915B457F83842A26A347064285E27">
    <w:name w:val="EAD915B457F83842A26A347064285E27"/>
  </w:style>
  <w:style w:type="paragraph" w:customStyle="1" w:styleId="268FC01B7081AB4390A2F3169B7C872D">
    <w:name w:val="268FC01B7081AB4390A2F3169B7C872D"/>
  </w:style>
  <w:style w:type="paragraph" w:customStyle="1" w:styleId="49FF6F361492324787A494D8634F2290">
    <w:name w:val="49FF6F361492324787A494D8634F2290"/>
  </w:style>
  <w:style w:type="paragraph" w:customStyle="1" w:styleId="DDBB0A3C7044C741856AE6CD0B48245E">
    <w:name w:val="DDBB0A3C7044C741856AE6CD0B48245E"/>
  </w:style>
  <w:style w:type="paragraph" w:customStyle="1" w:styleId="B1C507B52465564A9DCB5FC8149E6D4E">
    <w:name w:val="B1C507B52465564A9DCB5FC8149E6D4E"/>
  </w:style>
  <w:style w:type="paragraph" w:customStyle="1" w:styleId="DD3459AB124BA9499D31CF1763B844E6">
    <w:name w:val="DD3459AB124BA9499D31CF1763B844E6"/>
  </w:style>
  <w:style w:type="paragraph" w:customStyle="1" w:styleId="F7AC4103F7F91D40A925082C1356939B">
    <w:name w:val="F7AC4103F7F91D40A925082C1356939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530BD6C02C50A4CBA30535DD9F18C4A">
    <w:name w:val="A530BD6C02C50A4CBA30535DD9F18C4A"/>
  </w:style>
  <w:style w:type="paragraph" w:customStyle="1" w:styleId="77EDE8F9D2DA45419E3C18A9101499C2">
    <w:name w:val="77EDE8F9D2DA45419E3C18A9101499C2"/>
  </w:style>
  <w:style w:type="paragraph" w:customStyle="1" w:styleId="DDCC8901FB58644983A9BFCE37689BEB">
    <w:name w:val="DDCC8901FB58644983A9BFCE37689BEB"/>
  </w:style>
  <w:style w:type="paragraph" w:customStyle="1" w:styleId="3B47D05D9FFC9B4E9B14CF57B3C2D6BA">
    <w:name w:val="3B47D05D9FFC9B4E9B14CF57B3C2D6BA"/>
  </w:style>
  <w:style w:type="paragraph" w:customStyle="1" w:styleId="2382E71DEF5B6C429586E9285C957E78">
    <w:name w:val="2382E71DEF5B6C429586E9285C957E78"/>
  </w:style>
  <w:style w:type="paragraph" w:customStyle="1" w:styleId="37655CBE8E4BD34A859079B1621C3C98">
    <w:name w:val="37655CBE8E4BD34A859079B1621C3C98"/>
  </w:style>
  <w:style w:type="paragraph" w:customStyle="1" w:styleId="1DB54D00CD12AD41AAEA7E8FE61343B7">
    <w:name w:val="1DB54D00CD12AD41AAEA7E8FE61343B7"/>
  </w:style>
  <w:style w:type="paragraph" w:customStyle="1" w:styleId="DC8DCB9F164ACE4EAE17357D5A9B1F29">
    <w:name w:val="DC8DCB9F164ACE4EAE17357D5A9B1F29"/>
  </w:style>
  <w:style w:type="paragraph" w:customStyle="1" w:styleId="57B57C87A277A141AC106E3E2032CD5A">
    <w:name w:val="57B57C87A277A141AC106E3E2032CD5A"/>
  </w:style>
  <w:style w:type="paragraph" w:customStyle="1" w:styleId="10E940EA43822B49BF47DEA5B6E73894">
    <w:name w:val="10E940EA43822B49BF47DEA5B6E73894"/>
  </w:style>
  <w:style w:type="paragraph" w:customStyle="1" w:styleId="820B1EEDFBECF44DB265752F35516672">
    <w:name w:val="820B1EEDFBECF44DB265752F35516672"/>
  </w:style>
  <w:style w:type="paragraph" w:customStyle="1" w:styleId="E91EDC2FE98C0441A4304CC003AD9411">
    <w:name w:val="E91EDC2FE98C0441A4304CC003AD9411"/>
  </w:style>
  <w:style w:type="paragraph" w:customStyle="1" w:styleId="591DA7A5AB841B42BD54184119E1AAB4">
    <w:name w:val="591DA7A5AB841B42BD54184119E1AAB4"/>
  </w:style>
  <w:style w:type="paragraph" w:customStyle="1" w:styleId="5C06615A0EEFBF49B88E3104857B981E">
    <w:name w:val="5C06615A0EEFBF49B88E3104857B981E"/>
  </w:style>
  <w:style w:type="paragraph" w:customStyle="1" w:styleId="E37F05E44DC670458EAB01C3D75D4AA3">
    <w:name w:val="E37F05E44DC670458EAB01C3D75D4AA3"/>
  </w:style>
  <w:style w:type="paragraph" w:customStyle="1" w:styleId="163BAB327D651A4881EAB2442DC7206A">
    <w:name w:val="163BAB327D651A4881EAB2442DC7206A"/>
  </w:style>
  <w:style w:type="paragraph" w:customStyle="1" w:styleId="7E6F9C02ED10B4428AC0D7AF08F7571B">
    <w:name w:val="7E6F9C02ED10B4428AC0D7AF08F7571B"/>
  </w:style>
  <w:style w:type="paragraph" w:customStyle="1" w:styleId="0135D00D156A3543BC35A329A15A8A64">
    <w:name w:val="0135D00D156A3543BC35A329A15A8A64"/>
  </w:style>
  <w:style w:type="paragraph" w:customStyle="1" w:styleId="D5F80A2F63C84D498CFCC34D0A3A2817">
    <w:name w:val="D5F80A2F63C84D498CFCC34D0A3A2817"/>
  </w:style>
  <w:style w:type="paragraph" w:customStyle="1" w:styleId="CC75C314C9F8BB4CA9D548BFC1A343E2">
    <w:name w:val="CC75C314C9F8BB4CA9D548BFC1A343E2"/>
  </w:style>
  <w:style w:type="paragraph" w:customStyle="1" w:styleId="D0A18A7C787B2848AABB3C8F3C788482">
    <w:name w:val="D0A18A7C787B2848AABB3C8F3C788482"/>
    <w:rsid w:val="003664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IBRAHIM</Abstract>
  <CompanyAddress>Alain, Abu Dhabi, United Arab Emirates</CompanyAddress>
  <CompanyPhone>+971-50-5731053</CompanyPhone>
  <CompanyFax/>
  <CompanyEmail>Ibrahim.main101@gmail.com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F8049-312D-8643-B7D4-72F4B019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ibrahim</dc:creator>
  <cp:keywords>https://www.linkedin.com/in/ibrahim-yasir-89510b229/</cp:keywords>
  <dc:description/>
  <cp:lastModifiedBy>ibrahim ibrahim</cp:lastModifiedBy>
  <cp:revision>1</cp:revision>
  <dcterms:created xsi:type="dcterms:W3CDTF">2022-05-21T08:29:00Z</dcterms:created>
  <dcterms:modified xsi:type="dcterms:W3CDTF">2022-05-21T08:48:00Z</dcterms:modified>
  <cp:category>YASIR</cp:category>
  <cp:contentStatus>https://nivea0.github.io/UI-port/</cp:contentStatus>
</cp:coreProperties>
</file>